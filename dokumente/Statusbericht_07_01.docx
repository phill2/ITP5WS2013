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21D" w:rsidRDefault="00AD721D">
      <w:pPr>
        <w:pStyle w:val="berschrift1"/>
      </w:pPr>
      <w:r>
        <w:t>Titel des Projektes</w:t>
      </w:r>
    </w:p>
    <w:p w:rsidR="00AD721D" w:rsidRDefault="00363B2F">
      <w:pPr>
        <w:pStyle w:val="comment"/>
      </w:pPr>
      <w:r>
        <w:t>Gaming-Info-Webseite</w:t>
      </w:r>
    </w:p>
    <w:p w:rsidR="00AD721D" w:rsidRDefault="00AD721D">
      <w:pPr>
        <w:pStyle w:val="berschrift1"/>
      </w:pPr>
      <w:r>
        <w:t>Vision des Projektes</w:t>
      </w:r>
    </w:p>
    <w:p w:rsidR="00CD1A63" w:rsidRPr="00FB7CB1" w:rsidRDefault="00CD1A63" w:rsidP="00CD1A63">
      <w:pPr>
        <w:rPr>
          <w:color w:val="999999"/>
        </w:rPr>
      </w:pPr>
      <w:r>
        <w:rPr>
          <w:color w:val="999999"/>
        </w:rPr>
        <w:t>Es soll eine Website erstellt werden, auf welcher es möglich sein soll sich über Games aller Art informieren zu können.</w:t>
      </w:r>
    </w:p>
    <w:p w:rsidR="00AD721D" w:rsidRDefault="00AD721D">
      <w:pPr>
        <w:pStyle w:val="berschrift1"/>
        <w:rPr>
          <w:lang w:val="de-AT"/>
        </w:rPr>
      </w:pPr>
      <w:r>
        <w:rPr>
          <w:lang w:val="de-AT"/>
        </w:rPr>
        <w:br w:type="column"/>
      </w:r>
      <w:r>
        <w:rPr>
          <w:lang w:val="de-AT"/>
        </w:rPr>
        <w:lastRenderedPageBreak/>
        <w:t>Projektleiter</w:t>
      </w:r>
    </w:p>
    <w:p w:rsidR="00AD721D" w:rsidRDefault="00363B2F">
      <w:pPr>
        <w:pStyle w:val="comment"/>
        <w:ind w:left="567"/>
        <w:rPr>
          <w:lang w:val="de-AT"/>
        </w:rPr>
      </w:pPr>
      <w:bookmarkStart w:id="0" w:name="OLE_LINK2"/>
      <w:r>
        <w:rPr>
          <w:lang w:val="de-AT"/>
        </w:rPr>
        <w:t>Philipp Langer - 1010257024, philipp.langer@technikum-wien.at</w:t>
      </w:r>
    </w:p>
    <w:bookmarkEnd w:id="0"/>
    <w:p w:rsidR="00AD721D" w:rsidRDefault="00AD721D">
      <w:pPr>
        <w:pStyle w:val="berschrift1"/>
      </w:pPr>
      <w:r>
        <w:t>Projektteilnehmer</w:t>
      </w:r>
    </w:p>
    <w:p w:rsidR="00AD721D" w:rsidRPr="00EA207B" w:rsidRDefault="00363B2F">
      <w:pPr>
        <w:pStyle w:val="comment"/>
        <w:ind w:left="567"/>
        <w:rPr>
          <w:lang w:val="de-AT"/>
        </w:rPr>
      </w:pPr>
      <w:r w:rsidRPr="00EA207B">
        <w:rPr>
          <w:lang w:val="de-AT"/>
        </w:rPr>
        <w:t xml:space="preserve">Sergej </w:t>
      </w:r>
      <w:proofErr w:type="spellStart"/>
      <w:r w:rsidRPr="00EA207B">
        <w:rPr>
          <w:lang w:val="de-AT"/>
        </w:rPr>
        <w:t>Onishcuk</w:t>
      </w:r>
      <w:proofErr w:type="spellEnd"/>
      <w:r w:rsidRPr="00EA207B">
        <w:rPr>
          <w:lang w:val="de-AT"/>
        </w:rPr>
        <w:t>, sergej.onishcuk@technikum-wien.at</w:t>
      </w:r>
    </w:p>
    <w:p w:rsidR="00AD721D" w:rsidRPr="00EA207B" w:rsidRDefault="00AD721D">
      <w:pPr>
        <w:pStyle w:val="comment"/>
        <w:ind w:left="567"/>
        <w:rPr>
          <w:lang w:val="de-AT"/>
        </w:rPr>
      </w:pPr>
    </w:p>
    <w:p w:rsidR="00AD721D" w:rsidRPr="00EA207B" w:rsidRDefault="00AD721D">
      <w:pPr>
        <w:pStyle w:val="comment"/>
        <w:ind w:left="567"/>
        <w:rPr>
          <w:lang w:val="de-AT"/>
        </w:rPr>
      </w:pPr>
    </w:p>
    <w:p w:rsidR="00AD721D" w:rsidRPr="00EA207B" w:rsidRDefault="00AD721D">
      <w:pPr>
        <w:pStyle w:val="comment"/>
        <w:rPr>
          <w:lang w:val="de-AT"/>
        </w:rPr>
        <w:sectPr w:rsidR="00AD721D" w:rsidRPr="00EA207B">
          <w:headerReference w:type="default" r:id="rId7"/>
          <w:footerReference w:type="default" r:id="rId8"/>
          <w:type w:val="continuous"/>
          <w:pgSz w:w="11906" w:h="16838"/>
          <w:pgMar w:top="1417" w:right="1416" w:bottom="1134" w:left="1417" w:header="720" w:footer="720" w:gutter="0"/>
          <w:cols w:num="2" w:space="720" w:equalWidth="0">
            <w:col w:w="4325" w:space="708"/>
            <w:col w:w="4039"/>
          </w:cols>
        </w:sectPr>
      </w:pPr>
    </w:p>
    <w:p w:rsidR="00AD721D" w:rsidRPr="00363B2F" w:rsidRDefault="00AD721D">
      <w:pPr>
        <w:pStyle w:val="berschrift2"/>
        <w:rPr>
          <w:lang w:val="de-AT"/>
        </w:rPr>
      </w:pPr>
      <w:r w:rsidRPr="00363B2F">
        <w:rPr>
          <w:lang w:val="de-AT"/>
        </w:rPr>
        <w:lastRenderedPageBreak/>
        <w:t xml:space="preserve">Status: </w:t>
      </w:r>
    </w:p>
    <w:p w:rsidR="00AD721D" w:rsidRDefault="00EA207B">
      <w:pPr>
        <w:pStyle w:val="comment"/>
      </w:pPr>
      <w:r>
        <w:t xml:space="preserve">Registration vorhanden, Spiele </w:t>
      </w:r>
      <w:proofErr w:type="spellStart"/>
      <w:r>
        <w:t>anzeigbar</w:t>
      </w:r>
      <w:proofErr w:type="spellEnd"/>
      <w:r>
        <w:t>, Kontaktierung möglich</w:t>
      </w:r>
    </w:p>
    <w:p w:rsidR="00AD721D" w:rsidRDefault="00B80B4D">
      <w:pPr>
        <w:pStyle w:val="berschrift2"/>
      </w:pPr>
      <w:r>
        <w:t xml:space="preserve">Aktuelle </w:t>
      </w:r>
      <w:r w:rsidR="00AD721D">
        <w:t>Probleme</w:t>
      </w:r>
      <w:r>
        <w:t xml:space="preserve"> inklusive Maßnahmen und Lösungsansätzen</w:t>
      </w:r>
    </w:p>
    <w:p w:rsidR="00F655DD" w:rsidRDefault="00EA207B" w:rsidP="00EA207B">
      <w:pPr>
        <w:pStyle w:val="comment"/>
      </w:pPr>
      <w:r>
        <w:t>-</w:t>
      </w:r>
    </w:p>
    <w:p w:rsidR="00AD721D" w:rsidRDefault="00AD721D">
      <w:pPr>
        <w:pStyle w:val="berschrift2"/>
      </w:pPr>
      <w:r>
        <w:t>Nächste Schritte</w:t>
      </w:r>
    </w:p>
    <w:p w:rsidR="00AD721D" w:rsidRDefault="00EA207B">
      <w:pPr>
        <w:pStyle w:val="comment"/>
      </w:pPr>
      <w:r>
        <w:t>Noch ein paar Kleinigkeiten dem Projekt hinzufügen</w:t>
      </w:r>
    </w:p>
    <w:p w:rsidR="00AD721D" w:rsidRDefault="00AD721D">
      <w:pPr>
        <w:pStyle w:val="berschrift2"/>
      </w:pPr>
      <w:r>
        <w:t>Erreichung der Projektziele</w:t>
      </w:r>
    </w:p>
    <w:p w:rsidR="00AD721D" w:rsidRDefault="00EA207B">
      <w:pPr>
        <w:pStyle w:val="comment"/>
      </w:pPr>
      <w:r>
        <w:t>Sollte bis Präsentation fertig sein</w:t>
      </w:r>
    </w:p>
    <w:p w:rsidR="00AD721D" w:rsidRDefault="00AD721D">
      <w:pPr>
        <w:pStyle w:val="berschrift2"/>
      </w:pPr>
      <w:r>
        <w:t>Dokumente</w:t>
      </w:r>
    </w:p>
    <w:p w:rsidR="00AD721D" w:rsidRDefault="00AD721D">
      <w:pPr>
        <w:pStyle w:val="comment"/>
      </w:pPr>
    </w:p>
    <w:sectPr w:rsidR="00AD721D" w:rsidSect="001A33AD"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44B" w:rsidRDefault="000A144B">
      <w:r>
        <w:separator/>
      </w:r>
    </w:p>
  </w:endnote>
  <w:endnote w:type="continuationSeparator" w:id="0">
    <w:p w:rsidR="000A144B" w:rsidRDefault="000A14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864"/>
      <w:gridCol w:w="1688"/>
      <w:gridCol w:w="2835"/>
      <w:gridCol w:w="1559"/>
      <w:gridCol w:w="1276"/>
      <w:gridCol w:w="708"/>
    </w:tblGrid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Version</w:t>
          </w:r>
        </w:p>
      </w:tc>
      <w:tc>
        <w:tcPr>
          <w:tcW w:w="1688" w:type="dxa"/>
        </w:tcPr>
        <w:p w:rsidR="006F4FA5" w:rsidRDefault="006F4FA5">
          <w:pPr>
            <w:pStyle w:val="Fuzeile"/>
          </w:pPr>
          <w:r>
            <w:t>Autor</w:t>
          </w:r>
        </w:p>
      </w:tc>
      <w:tc>
        <w:tcPr>
          <w:tcW w:w="2835" w:type="dxa"/>
        </w:tcPr>
        <w:p w:rsidR="006F4FA5" w:rsidRDefault="006F4FA5">
          <w:pPr>
            <w:pStyle w:val="Fuzeile"/>
          </w:pPr>
          <w:r>
            <w:t>Dateiname</w:t>
          </w:r>
        </w:p>
      </w:tc>
      <w:tc>
        <w:tcPr>
          <w:tcW w:w="1559" w:type="dxa"/>
        </w:tcPr>
        <w:p w:rsidR="006F4FA5" w:rsidRDefault="006F4FA5">
          <w:pPr>
            <w:pStyle w:val="Fuzeile"/>
            <w:ind w:left="44"/>
          </w:pPr>
          <w:r>
            <w:t>Letzte Änderung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t>Druckdatum</w:t>
          </w:r>
          <w:r>
            <w:tab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t>Seite</w:t>
          </w:r>
        </w:p>
      </w:tc>
    </w:tr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1.0</w:t>
          </w:r>
        </w:p>
      </w:tc>
      <w:tc>
        <w:tcPr>
          <w:tcW w:w="1688" w:type="dxa"/>
        </w:tcPr>
        <w:p w:rsidR="006F4FA5" w:rsidRDefault="00C43C60">
          <w:pPr>
            <w:pStyle w:val="Fuzeile"/>
          </w:pPr>
          <w:fldSimple w:instr=" AUTHOR  \* MERGEFORMAT ">
            <w:r w:rsidR="002537C4">
              <w:rPr>
                <w:noProof/>
              </w:rPr>
              <w:t>Philipp</w:t>
            </w:r>
          </w:fldSimple>
        </w:p>
      </w:tc>
      <w:tc>
        <w:tcPr>
          <w:tcW w:w="2835" w:type="dxa"/>
        </w:tcPr>
        <w:p w:rsidR="006F4FA5" w:rsidRDefault="00C43C60">
          <w:pPr>
            <w:pStyle w:val="Fuzeile"/>
          </w:pPr>
          <w:fldSimple w:instr=" FILENAME  \* MERGEFORMAT ">
            <w:r w:rsidR="002537C4">
              <w:rPr>
                <w:noProof/>
              </w:rPr>
              <w:t>Dokument1</w:t>
            </w:r>
          </w:fldSimple>
        </w:p>
      </w:tc>
      <w:tc>
        <w:tcPr>
          <w:tcW w:w="1559" w:type="dxa"/>
        </w:tcPr>
        <w:p w:rsidR="006F4FA5" w:rsidRDefault="00C43C60">
          <w:pPr>
            <w:pStyle w:val="Fuzeile"/>
          </w:pPr>
          <w:fldSimple w:instr=" SAVEDATE \@ &quot;dd.MM.yyyy&quot; \* MERGEFORMAT ">
            <w:r w:rsidR="00EA207B">
              <w:rPr>
                <w:noProof/>
              </w:rPr>
              <w:t>07.01.2014</w:t>
            </w:r>
          </w:fldSimple>
        </w:p>
      </w:tc>
      <w:tc>
        <w:tcPr>
          <w:tcW w:w="1276" w:type="dxa"/>
        </w:tcPr>
        <w:p w:rsidR="006F4FA5" w:rsidRDefault="00C43C60">
          <w:pPr>
            <w:pStyle w:val="Fuzeile"/>
          </w:pPr>
          <w:fldSimple w:instr=" PRINTDATE \@ &quot;dd.MM.yyyy&quot; \* MERGEFORMAT ">
            <w:r w:rsidR="002537C4">
              <w:rPr>
                <w:noProof/>
              </w:rPr>
              <w:t>25.09.2002</w:t>
            </w:r>
          </w:fldSimple>
        </w:p>
      </w:tc>
      <w:tc>
        <w:tcPr>
          <w:tcW w:w="708" w:type="dxa"/>
        </w:tcPr>
        <w:p w:rsidR="006F4FA5" w:rsidRDefault="00C43C60">
          <w:pPr>
            <w:pStyle w:val="Fuzeile"/>
          </w:pPr>
          <w:fldSimple w:instr=" PAGE ">
            <w:r w:rsidR="00EA207B">
              <w:rPr>
                <w:noProof/>
              </w:rPr>
              <w:t>1</w:t>
            </w:r>
          </w:fldSimple>
          <w:r w:rsidR="006F4FA5">
            <w:t xml:space="preserve"> / </w:t>
          </w:r>
          <w:fldSimple w:instr=" NUMPAGES ">
            <w:r w:rsidR="00EA207B">
              <w:rPr>
                <w:noProof/>
              </w:rPr>
              <w:t>1</w:t>
            </w:r>
          </w:fldSimple>
        </w:p>
      </w:tc>
    </w:tr>
  </w:tbl>
  <w:p w:rsidR="006F4FA5" w:rsidRDefault="006F4FA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44B" w:rsidRDefault="000A144B">
      <w:r>
        <w:separator/>
      </w:r>
    </w:p>
  </w:footnote>
  <w:footnote w:type="continuationSeparator" w:id="0">
    <w:p w:rsidR="000A144B" w:rsidRDefault="000A14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A5" w:rsidRDefault="00C43C60">
    <w:pPr>
      <w:pBdr>
        <w:bottom w:val="single" w:sz="4" w:space="1" w:color="auto"/>
      </w:pBdr>
      <w:rPr>
        <w:b/>
        <w:sz w:val="22"/>
      </w:rPr>
    </w:pPr>
    <w:r w:rsidRPr="00C43C60">
      <w:rPr>
        <w:b/>
        <w:noProof/>
        <w:spacing w:val="60"/>
        <w:lang w:val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359.3pt;margin-top:-30.4pt;width:137.6pt;height:61.8pt;z-index:1">
          <v:imagedata r:id="rId1" o:title="Logo FTW"/>
        </v:shape>
      </w:pict>
    </w:r>
    <w:r w:rsidR="006F4FA5">
      <w:rPr>
        <w:b/>
        <w:spacing w:val="60"/>
      </w:rPr>
      <w:t xml:space="preserve">Statusbericht – </w:t>
    </w:r>
    <w:r w:rsidR="00F655DD">
      <w:rPr>
        <w:b/>
        <w:spacing w:val="60"/>
      </w:rPr>
      <w:t>IT Projektarbeit</w:t>
    </w:r>
    <w:r w:rsidR="006F4FA5">
      <w:rPr>
        <w:b/>
        <w:spacing w:val="60"/>
      </w:rPr>
      <w:t xml:space="preserve"> - </w:t>
    </w:r>
    <w:r>
      <w:rPr>
        <w:b/>
      </w:rPr>
      <w:fldChar w:fldCharType="begin"/>
    </w:r>
    <w:r w:rsidR="006F4FA5">
      <w:rPr>
        <w:b/>
      </w:rPr>
      <w:instrText xml:space="preserve"> TIME \@ "dd.MM.yy" </w:instrText>
    </w:r>
    <w:r>
      <w:rPr>
        <w:b/>
      </w:rPr>
      <w:fldChar w:fldCharType="separate"/>
    </w:r>
    <w:r w:rsidR="00EA207B">
      <w:rPr>
        <w:b/>
        <w:noProof/>
      </w:rPr>
      <w:t>07.01.14</w:t>
    </w:r>
    <w:r>
      <w:rPr>
        <w:b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5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6BEF"/>
    <w:rsid w:val="00086F0C"/>
    <w:rsid w:val="000A144B"/>
    <w:rsid w:val="00163C95"/>
    <w:rsid w:val="001A33AD"/>
    <w:rsid w:val="001D5F87"/>
    <w:rsid w:val="00241608"/>
    <w:rsid w:val="002537C4"/>
    <w:rsid w:val="003362D7"/>
    <w:rsid w:val="00363B2F"/>
    <w:rsid w:val="003768A0"/>
    <w:rsid w:val="004A70BD"/>
    <w:rsid w:val="006F4FA5"/>
    <w:rsid w:val="00716BEF"/>
    <w:rsid w:val="00761910"/>
    <w:rsid w:val="00A830B2"/>
    <w:rsid w:val="00AD721D"/>
    <w:rsid w:val="00B80B4D"/>
    <w:rsid w:val="00C43C60"/>
    <w:rsid w:val="00CD1A63"/>
    <w:rsid w:val="00E51AB6"/>
    <w:rsid w:val="00EA207B"/>
    <w:rsid w:val="00ED6CC6"/>
    <w:rsid w:val="00F6116E"/>
    <w:rsid w:val="00F655DD"/>
    <w:rsid w:val="00F90FCA"/>
    <w:rsid w:val="00FB1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33AD"/>
    <w:pPr>
      <w:jc w:val="both"/>
    </w:pPr>
    <w:rPr>
      <w:rFonts w:ascii="Verdana" w:hAnsi="Verdana"/>
      <w:lang w:val="de-DE" w:eastAsia="de-AT"/>
    </w:rPr>
  </w:style>
  <w:style w:type="paragraph" w:styleId="berschrift1">
    <w:name w:val="heading 1"/>
    <w:basedOn w:val="Standard"/>
    <w:next w:val="Standard"/>
    <w:qFormat/>
    <w:rsid w:val="001A33AD"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1A33AD"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rsid w:val="001A33AD"/>
    <w:pPr>
      <w:outlineLvl w:val="2"/>
    </w:pPr>
  </w:style>
  <w:style w:type="paragraph" w:styleId="berschrift5">
    <w:name w:val="heading 5"/>
    <w:basedOn w:val="Standard"/>
    <w:next w:val="Standard"/>
    <w:qFormat/>
    <w:rsid w:val="001A33AD"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rsid w:val="001A33AD"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1A33A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basedOn w:val="Absatz-Standardschriftart"/>
    <w:semiHidden/>
    <w:rsid w:val="001A33AD"/>
    <w:rPr>
      <w:sz w:val="16"/>
      <w:szCs w:val="16"/>
    </w:rPr>
  </w:style>
  <w:style w:type="paragraph" w:styleId="Kommentartext">
    <w:name w:val="annotation text"/>
    <w:basedOn w:val="Standard"/>
    <w:semiHidden/>
    <w:rsid w:val="001A33AD"/>
  </w:style>
  <w:style w:type="paragraph" w:styleId="Fuzeile">
    <w:name w:val="footer"/>
    <w:basedOn w:val="Standard"/>
    <w:rsid w:val="001A33AD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basedOn w:val="Absatz-Standardschriftart"/>
    <w:rsid w:val="001A33AD"/>
    <w:rPr>
      <w:color w:val="0000FF"/>
      <w:u w:val="single"/>
    </w:rPr>
  </w:style>
  <w:style w:type="character" w:styleId="BesuchterHyperlink">
    <w:name w:val="FollowedHyperlink"/>
    <w:basedOn w:val="Absatz-Standardschriftart"/>
    <w:rsid w:val="001A33AD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sid w:val="001A33AD"/>
    <w:rPr>
      <w:b/>
      <w:bCs/>
    </w:rPr>
  </w:style>
  <w:style w:type="paragraph" w:styleId="Sprechblasentext">
    <w:name w:val="Balloon Text"/>
    <w:basedOn w:val="Standard"/>
    <w:semiHidden/>
    <w:rsid w:val="001A33AD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sid w:val="001A33AD"/>
    <w:rPr>
      <w:color w:val="99999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Desktop\grepo\dokumente\ITP_Statusberich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ITP_Statusbericht.dot</Template>
  <TotalTime>0</TotalTime>
  <Pages>1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Statusbericht</vt:lpstr>
    </vt:vector>
  </TitlesOfParts>
  <Company>Technikum Wien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</dc:title>
  <dc:creator>Philipp</dc:creator>
  <cp:lastModifiedBy>Philipp</cp:lastModifiedBy>
  <cp:revision>3</cp:revision>
  <cp:lastPrinted>2002-09-25T11:02:00Z</cp:lastPrinted>
  <dcterms:created xsi:type="dcterms:W3CDTF">2014-01-07T21:09:00Z</dcterms:created>
  <dcterms:modified xsi:type="dcterms:W3CDTF">2014-01-07T21:15:00Z</dcterms:modified>
</cp:coreProperties>
</file>